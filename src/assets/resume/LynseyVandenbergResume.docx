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EB22C4" w:rsidP="00913946">
            <w:pPr>
              <w:pStyle w:val="Title"/>
            </w:pPr>
            <w:r>
              <w:t>Lynsey</w:t>
            </w:r>
            <w:r w:rsidR="00692703" w:rsidRPr="00CF1A49">
              <w:t xml:space="preserve"> </w:t>
            </w:r>
            <w:r>
              <w:rPr>
                <w:rStyle w:val="IntenseEmphasis"/>
              </w:rPr>
              <w:t>Vandenberg</w:t>
            </w:r>
          </w:p>
          <w:p w:rsidR="00692703" w:rsidRPr="00CF1A49" w:rsidRDefault="00EB22C4" w:rsidP="00913946">
            <w:pPr>
              <w:pStyle w:val="ContactInfo"/>
              <w:contextualSpacing w:val="0"/>
            </w:pPr>
            <w:r>
              <w:t>Asbury Park, NJ</w:t>
            </w:r>
            <w:r w:rsidR="00692703" w:rsidRPr="00CF1A49">
              <w:t xml:space="preserve"> </w:t>
            </w:r>
            <w:sdt>
              <w:sdtPr>
                <w:alias w:val="Divider dot:"/>
                <w:tag w:val="Divider dot:"/>
                <w:id w:val="-1459182552"/>
                <w:placeholder>
                  <w:docPart w:val="C6946273ADC84815A1D88EA0F5CC1815"/>
                </w:placeholder>
                <w:temporary/>
                <w:showingPlcHdr/>
                <w15:appearance w15:val="hidden"/>
              </w:sdtPr>
              <w:sdtEndPr/>
              <w:sdtContent>
                <w:r w:rsidR="00692703" w:rsidRPr="00CF1A49">
                  <w:t>·</w:t>
                </w:r>
              </w:sdtContent>
            </w:sdt>
            <w:r w:rsidR="00692703" w:rsidRPr="00CF1A49">
              <w:t xml:space="preserve"> </w:t>
            </w:r>
            <w:r>
              <w:t>888-888-8888</w:t>
            </w:r>
          </w:p>
          <w:p w:rsidR="00692703" w:rsidRPr="00CF1A49" w:rsidRDefault="00EB22C4" w:rsidP="00EB22C4">
            <w:pPr>
              <w:pStyle w:val="ContactInfoEmphasis"/>
              <w:contextualSpacing w:val="0"/>
            </w:pPr>
            <w:r>
              <w:t>LTVxDEV@gmail.com</w:t>
            </w:r>
          </w:p>
        </w:tc>
      </w:tr>
      <w:tr w:rsidR="009571D8" w:rsidRPr="00CF1A49" w:rsidTr="00692703">
        <w:tc>
          <w:tcPr>
            <w:tcW w:w="9360" w:type="dxa"/>
            <w:tcMar>
              <w:top w:w="432" w:type="dxa"/>
            </w:tcMar>
          </w:tcPr>
          <w:p w:rsidR="001755A8" w:rsidRPr="00CF1A49" w:rsidRDefault="0018499B" w:rsidP="00913946">
            <w:pPr>
              <w:contextualSpacing w:val="0"/>
            </w:pPr>
            <w:sdt>
              <w:sdtPr>
                <w:alias w:val="Enter resume text:"/>
                <w:tag w:val="Enter resume text:"/>
                <w:id w:val="695814508"/>
                <w:placeholder>
                  <w:docPart w:val="63A75F8A3F7842A99999CE5E87413E7E"/>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18499B" w:rsidP="004E01EB">
      <w:pPr>
        <w:pStyle w:val="Heading1"/>
      </w:pPr>
      <w:sdt>
        <w:sdtPr>
          <w:alias w:val="Experience:"/>
          <w:tag w:val="Experience:"/>
          <w:id w:val="-1983300934"/>
          <w:placeholder>
            <w:docPart w:val="CB3BEA22C73F469881A3D9E3FF902A0B"/>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EB22C4" w:rsidP="001D0BF1">
            <w:pPr>
              <w:pStyle w:val="Heading3"/>
              <w:contextualSpacing w:val="0"/>
              <w:outlineLvl w:val="2"/>
            </w:pPr>
            <w:r>
              <w:t>1998</w:t>
            </w:r>
            <w:r w:rsidR="001D0BF1" w:rsidRPr="00CF1A49">
              <w:t xml:space="preserve"> – </w:t>
            </w:r>
            <w:r>
              <w:t>2005</w:t>
            </w:r>
          </w:p>
          <w:p w:rsidR="001D0BF1" w:rsidRPr="00CF1A49" w:rsidRDefault="00EB22C4" w:rsidP="001D0BF1">
            <w:pPr>
              <w:pStyle w:val="Heading2"/>
              <w:contextualSpacing w:val="0"/>
              <w:outlineLvl w:val="1"/>
            </w:pPr>
            <w:r>
              <w:t>Customer Service/Bookkeeper</w:t>
            </w:r>
            <w:r w:rsidR="001D0BF1" w:rsidRPr="00CF1A49">
              <w:t xml:space="preserve">, </w:t>
            </w:r>
            <w:r>
              <w:rPr>
                <w:rStyle w:val="SubtleReference"/>
              </w:rPr>
              <w:t>Shoprite of LAcey</w:t>
            </w:r>
          </w:p>
          <w:p w:rsidR="001E3120" w:rsidRPr="00CF1A49" w:rsidRDefault="00EB22C4" w:rsidP="00EB22C4">
            <w:pPr>
              <w:contextualSpacing w:val="0"/>
            </w:pPr>
            <w:r>
              <w:t>Daily duties included ringing customers, solving customer issues, issuing credits, balancing the store totals, etc.</w:t>
            </w:r>
          </w:p>
        </w:tc>
      </w:tr>
      <w:tr w:rsidR="00F61DF9" w:rsidRPr="00CF1A49" w:rsidTr="00F61DF9">
        <w:tc>
          <w:tcPr>
            <w:tcW w:w="9355" w:type="dxa"/>
            <w:tcMar>
              <w:top w:w="216" w:type="dxa"/>
            </w:tcMar>
          </w:tcPr>
          <w:p w:rsidR="00F61DF9" w:rsidRPr="00CF1A49" w:rsidRDefault="00EB22C4" w:rsidP="00F61DF9">
            <w:pPr>
              <w:pStyle w:val="Heading3"/>
              <w:contextualSpacing w:val="0"/>
              <w:outlineLvl w:val="2"/>
            </w:pPr>
            <w:r>
              <w:t>2005</w:t>
            </w:r>
            <w:r w:rsidR="00F61DF9" w:rsidRPr="00CF1A49">
              <w:t xml:space="preserve"> – </w:t>
            </w:r>
            <w:r>
              <w:t>Now</w:t>
            </w:r>
          </w:p>
          <w:p w:rsidR="00F61DF9" w:rsidRPr="00CF1A49" w:rsidRDefault="00EB22C4" w:rsidP="00F61DF9">
            <w:pPr>
              <w:pStyle w:val="Heading2"/>
              <w:contextualSpacing w:val="0"/>
              <w:outlineLvl w:val="1"/>
            </w:pPr>
            <w:r>
              <w:t>SR Retail systems Integrity QA SPecialist</w:t>
            </w:r>
            <w:r w:rsidR="00F61DF9" w:rsidRPr="00CF1A49">
              <w:t xml:space="preserve">, </w:t>
            </w:r>
            <w:r>
              <w:rPr>
                <w:rStyle w:val="SubtleReference"/>
              </w:rPr>
              <w:t>Wakefern food Corp</w:t>
            </w:r>
          </w:p>
          <w:p w:rsidR="00F61DF9" w:rsidRDefault="00EB22C4" w:rsidP="00EB22C4">
            <w:r>
              <w:t xml:space="preserve">Made a quick transition from the store to the helpdesk, then to a Systems Integrity where my duties include third level support, testing of retail software and hardware, testing of customer facing web and mobile software, and </w:t>
            </w:r>
            <w:proofErr w:type="gramStart"/>
            <w:r>
              <w:t>large scale</w:t>
            </w:r>
            <w:proofErr w:type="gramEnd"/>
            <w:r>
              <w:t xml:space="preserve"> rollouts.</w:t>
            </w:r>
          </w:p>
        </w:tc>
      </w:tr>
    </w:tbl>
    <w:sdt>
      <w:sdtPr>
        <w:alias w:val="Education:"/>
        <w:tag w:val="Education:"/>
        <w:id w:val="-1908763273"/>
        <w:placeholder>
          <w:docPart w:val="1FA87984460541CBB7BC9A9260604003"/>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EB22C4" w:rsidP="001D0BF1">
            <w:pPr>
              <w:pStyle w:val="Heading3"/>
              <w:contextualSpacing w:val="0"/>
              <w:outlineLvl w:val="2"/>
            </w:pPr>
            <w:r>
              <w:t>April 2005</w:t>
            </w:r>
          </w:p>
          <w:p w:rsidR="007538DC" w:rsidRPr="00CF1A49" w:rsidRDefault="00EB22C4" w:rsidP="00EB22C4">
            <w:pPr>
              <w:pStyle w:val="Heading2"/>
              <w:contextualSpacing w:val="0"/>
            </w:pPr>
            <w:r>
              <w:t>Computer Repair &amp; Networking</w:t>
            </w:r>
            <w:r w:rsidR="001D0BF1" w:rsidRPr="00CF1A49">
              <w:t xml:space="preserve">, </w:t>
            </w:r>
            <w:r>
              <w:rPr>
                <w:rStyle w:val="SubtleReference"/>
              </w:rPr>
              <w:t>BCSI</w:t>
            </w:r>
          </w:p>
        </w:tc>
      </w:tr>
      <w:tr w:rsidR="00F61DF9" w:rsidRPr="00CF1A49" w:rsidTr="00F61DF9">
        <w:tc>
          <w:tcPr>
            <w:tcW w:w="9355" w:type="dxa"/>
            <w:tcMar>
              <w:top w:w="216" w:type="dxa"/>
            </w:tcMar>
          </w:tcPr>
          <w:p w:rsidR="00F61DF9" w:rsidRPr="00CF1A49" w:rsidRDefault="00EB22C4" w:rsidP="00F61DF9">
            <w:pPr>
              <w:pStyle w:val="Heading3"/>
              <w:contextualSpacing w:val="0"/>
              <w:outlineLvl w:val="2"/>
            </w:pPr>
            <w:r>
              <w:t>October 2021</w:t>
            </w:r>
          </w:p>
          <w:p w:rsidR="00F61DF9" w:rsidRDefault="00EB22C4" w:rsidP="00EB22C4">
            <w:pPr>
              <w:pStyle w:val="Heading2"/>
              <w:contextualSpacing w:val="0"/>
            </w:pPr>
            <w:r>
              <w:t>Certificate - Full stack web development</w:t>
            </w:r>
            <w:r w:rsidR="00F61DF9" w:rsidRPr="00CF1A49">
              <w:t xml:space="preserve">, </w:t>
            </w:r>
            <w:r>
              <w:rPr>
                <w:rStyle w:val="SubtleReference"/>
              </w:rPr>
              <w:t>Rutgers/Trilogy</w:t>
            </w:r>
          </w:p>
        </w:tc>
      </w:tr>
    </w:tbl>
    <w:sdt>
      <w:sdtPr>
        <w:alias w:val="Skills:"/>
        <w:tag w:val="Skills:"/>
        <w:id w:val="-1392877668"/>
        <w:placeholder>
          <w:docPart w:val="EDCBCA9B590841F189A24649DAE0236A"/>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4FBC2E22F2BE419A979FC5132A490FA3"/>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8C80958884F340FE907EEBFC19B59CDE"/>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99D2742F2D024CE7931E02A5E7AB2FC9"/>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073BA472B31845FBB6C7DA8881E8E86E"/>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DF19A03966344A329E14E432271108F3"/>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3A84412DD4F94D9B9D2CFAAE002813C6"/>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18499B" w:rsidP="006E1507">
      <w:sdt>
        <w:sdtPr>
          <w:alias w:val="Enter activities description:"/>
          <w:tag w:val="Enter activities description:"/>
          <w:id w:val="1367566198"/>
          <w:placeholder>
            <w:docPart w:val="5ECA7F8D3397485A9C7ECA54C1BA9F9E"/>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bookmarkStart w:id="0" w:name="_GoBack"/>
      <w:bookmarkEnd w:id="0"/>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99B" w:rsidRDefault="0018499B" w:rsidP="0068194B">
      <w:r>
        <w:separator/>
      </w:r>
    </w:p>
    <w:p w:rsidR="0018499B" w:rsidRDefault="0018499B"/>
    <w:p w:rsidR="0018499B" w:rsidRDefault="0018499B"/>
  </w:endnote>
  <w:endnote w:type="continuationSeparator" w:id="0">
    <w:p w:rsidR="0018499B" w:rsidRDefault="0018499B" w:rsidP="0068194B">
      <w:r>
        <w:continuationSeparator/>
      </w:r>
    </w:p>
    <w:p w:rsidR="0018499B" w:rsidRDefault="0018499B"/>
    <w:p w:rsidR="0018499B" w:rsidRDefault="001849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99B" w:rsidRDefault="0018499B" w:rsidP="0068194B">
      <w:r>
        <w:separator/>
      </w:r>
    </w:p>
    <w:p w:rsidR="0018499B" w:rsidRDefault="0018499B"/>
    <w:p w:rsidR="0018499B" w:rsidRDefault="0018499B"/>
  </w:footnote>
  <w:footnote w:type="continuationSeparator" w:id="0">
    <w:p w:rsidR="0018499B" w:rsidRDefault="0018499B" w:rsidP="0068194B">
      <w:r>
        <w:continuationSeparator/>
      </w:r>
    </w:p>
    <w:p w:rsidR="0018499B" w:rsidRDefault="0018499B"/>
    <w:p w:rsidR="0018499B" w:rsidRDefault="0018499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91531E9"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2C4"/>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8499B"/>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39E8"/>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B22C4"/>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52405"/>
  <w15:chartTrackingRefBased/>
  <w15:docId w15:val="{316CAE24-AD1F-48E8-9AA5-E314C98B8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ltv\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6946273ADC84815A1D88EA0F5CC1815"/>
        <w:category>
          <w:name w:val="General"/>
          <w:gallery w:val="placeholder"/>
        </w:category>
        <w:types>
          <w:type w:val="bbPlcHdr"/>
        </w:types>
        <w:behaviors>
          <w:behavior w:val="content"/>
        </w:behaviors>
        <w:guid w:val="{47F24E50-7FDE-4D4A-9791-A982963E6BCD}"/>
      </w:docPartPr>
      <w:docPartBody>
        <w:p w:rsidR="00000000" w:rsidRDefault="00C24862">
          <w:pPr>
            <w:pStyle w:val="C6946273ADC84815A1D88EA0F5CC1815"/>
          </w:pPr>
          <w:r w:rsidRPr="00CF1A49">
            <w:t>·</w:t>
          </w:r>
        </w:p>
      </w:docPartBody>
    </w:docPart>
    <w:docPart>
      <w:docPartPr>
        <w:name w:val="63A75F8A3F7842A99999CE5E87413E7E"/>
        <w:category>
          <w:name w:val="General"/>
          <w:gallery w:val="placeholder"/>
        </w:category>
        <w:types>
          <w:type w:val="bbPlcHdr"/>
        </w:types>
        <w:behaviors>
          <w:behavior w:val="content"/>
        </w:behaviors>
        <w:guid w:val="{98D8A8D2-7B00-47A1-A8E0-0A4312AE2779}"/>
      </w:docPartPr>
      <w:docPartBody>
        <w:p w:rsidR="00000000" w:rsidRDefault="00C24862">
          <w:pPr>
            <w:pStyle w:val="63A75F8A3F7842A99999CE5E87413E7E"/>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CB3BEA22C73F469881A3D9E3FF902A0B"/>
        <w:category>
          <w:name w:val="General"/>
          <w:gallery w:val="placeholder"/>
        </w:category>
        <w:types>
          <w:type w:val="bbPlcHdr"/>
        </w:types>
        <w:behaviors>
          <w:behavior w:val="content"/>
        </w:behaviors>
        <w:guid w:val="{BB0CA3C5-5212-4745-B654-D501A3B7B812}"/>
      </w:docPartPr>
      <w:docPartBody>
        <w:p w:rsidR="00000000" w:rsidRDefault="00C24862">
          <w:pPr>
            <w:pStyle w:val="CB3BEA22C73F469881A3D9E3FF902A0B"/>
          </w:pPr>
          <w:r w:rsidRPr="00CF1A49">
            <w:t>Experience</w:t>
          </w:r>
        </w:p>
      </w:docPartBody>
    </w:docPart>
    <w:docPart>
      <w:docPartPr>
        <w:name w:val="1FA87984460541CBB7BC9A9260604003"/>
        <w:category>
          <w:name w:val="General"/>
          <w:gallery w:val="placeholder"/>
        </w:category>
        <w:types>
          <w:type w:val="bbPlcHdr"/>
        </w:types>
        <w:behaviors>
          <w:behavior w:val="content"/>
        </w:behaviors>
        <w:guid w:val="{CE2708B2-5ABF-4CD8-9057-F956C910066F}"/>
      </w:docPartPr>
      <w:docPartBody>
        <w:p w:rsidR="00000000" w:rsidRDefault="00C24862">
          <w:pPr>
            <w:pStyle w:val="1FA87984460541CBB7BC9A9260604003"/>
          </w:pPr>
          <w:r w:rsidRPr="00CF1A49">
            <w:t>Education</w:t>
          </w:r>
        </w:p>
      </w:docPartBody>
    </w:docPart>
    <w:docPart>
      <w:docPartPr>
        <w:name w:val="EDCBCA9B590841F189A24649DAE0236A"/>
        <w:category>
          <w:name w:val="General"/>
          <w:gallery w:val="placeholder"/>
        </w:category>
        <w:types>
          <w:type w:val="bbPlcHdr"/>
        </w:types>
        <w:behaviors>
          <w:behavior w:val="content"/>
        </w:behaviors>
        <w:guid w:val="{370EB705-BC4E-4771-BBFC-7B3886F7ECC8}"/>
      </w:docPartPr>
      <w:docPartBody>
        <w:p w:rsidR="00000000" w:rsidRDefault="00C24862">
          <w:pPr>
            <w:pStyle w:val="EDCBCA9B590841F189A24649DAE0236A"/>
          </w:pPr>
          <w:r w:rsidRPr="00CF1A49">
            <w:t>Skills</w:t>
          </w:r>
        </w:p>
      </w:docPartBody>
    </w:docPart>
    <w:docPart>
      <w:docPartPr>
        <w:name w:val="4FBC2E22F2BE419A979FC5132A490FA3"/>
        <w:category>
          <w:name w:val="General"/>
          <w:gallery w:val="placeholder"/>
        </w:category>
        <w:types>
          <w:type w:val="bbPlcHdr"/>
        </w:types>
        <w:behaviors>
          <w:behavior w:val="content"/>
        </w:behaviors>
        <w:guid w:val="{3EFE1E8A-E4E6-456B-AB18-E8636990A27A}"/>
      </w:docPartPr>
      <w:docPartBody>
        <w:p w:rsidR="00000000" w:rsidRDefault="00C24862">
          <w:pPr>
            <w:pStyle w:val="4FBC2E22F2BE419A979FC5132A490FA3"/>
          </w:pPr>
          <w:r w:rsidRPr="006E1507">
            <w:t>List your strengths relevant for the role you’re applying for</w:t>
          </w:r>
        </w:p>
      </w:docPartBody>
    </w:docPart>
    <w:docPart>
      <w:docPartPr>
        <w:name w:val="8C80958884F340FE907EEBFC19B59CDE"/>
        <w:category>
          <w:name w:val="General"/>
          <w:gallery w:val="placeholder"/>
        </w:category>
        <w:types>
          <w:type w:val="bbPlcHdr"/>
        </w:types>
        <w:behaviors>
          <w:behavior w:val="content"/>
        </w:behaviors>
        <w:guid w:val="{34F59FC7-2EDF-45D9-8034-E7DDA1B26BF5}"/>
      </w:docPartPr>
      <w:docPartBody>
        <w:p w:rsidR="00000000" w:rsidRDefault="00C24862">
          <w:pPr>
            <w:pStyle w:val="8C80958884F340FE907EEBFC19B59CDE"/>
          </w:pPr>
          <w:r w:rsidRPr="006E1507">
            <w:t>List one of your strengths</w:t>
          </w:r>
        </w:p>
      </w:docPartBody>
    </w:docPart>
    <w:docPart>
      <w:docPartPr>
        <w:name w:val="99D2742F2D024CE7931E02A5E7AB2FC9"/>
        <w:category>
          <w:name w:val="General"/>
          <w:gallery w:val="placeholder"/>
        </w:category>
        <w:types>
          <w:type w:val="bbPlcHdr"/>
        </w:types>
        <w:behaviors>
          <w:behavior w:val="content"/>
        </w:behaviors>
        <w:guid w:val="{927E962C-4960-45EC-8171-2C514C93F30A}"/>
      </w:docPartPr>
      <w:docPartBody>
        <w:p w:rsidR="00000000" w:rsidRDefault="00C24862">
          <w:pPr>
            <w:pStyle w:val="99D2742F2D024CE7931E02A5E7AB2FC9"/>
          </w:pPr>
          <w:r w:rsidRPr="006E1507">
            <w:t>List one of your strengths</w:t>
          </w:r>
        </w:p>
      </w:docPartBody>
    </w:docPart>
    <w:docPart>
      <w:docPartPr>
        <w:name w:val="073BA472B31845FBB6C7DA8881E8E86E"/>
        <w:category>
          <w:name w:val="General"/>
          <w:gallery w:val="placeholder"/>
        </w:category>
        <w:types>
          <w:type w:val="bbPlcHdr"/>
        </w:types>
        <w:behaviors>
          <w:behavior w:val="content"/>
        </w:behaviors>
        <w:guid w:val="{28D65442-F6A7-4C94-A7F4-67244CE0817F}"/>
      </w:docPartPr>
      <w:docPartBody>
        <w:p w:rsidR="00000000" w:rsidRDefault="00C24862">
          <w:pPr>
            <w:pStyle w:val="073BA472B31845FBB6C7DA8881E8E86E"/>
          </w:pPr>
          <w:r w:rsidRPr="006E1507">
            <w:t>List one of your strengths</w:t>
          </w:r>
        </w:p>
      </w:docPartBody>
    </w:docPart>
    <w:docPart>
      <w:docPartPr>
        <w:name w:val="DF19A03966344A329E14E432271108F3"/>
        <w:category>
          <w:name w:val="General"/>
          <w:gallery w:val="placeholder"/>
        </w:category>
        <w:types>
          <w:type w:val="bbPlcHdr"/>
        </w:types>
        <w:behaviors>
          <w:behavior w:val="content"/>
        </w:behaviors>
        <w:guid w:val="{BF02CAD5-54AD-42A2-B8EE-9B71A4AA697D}"/>
      </w:docPartPr>
      <w:docPartBody>
        <w:p w:rsidR="00000000" w:rsidRDefault="00C24862">
          <w:pPr>
            <w:pStyle w:val="DF19A03966344A329E14E432271108F3"/>
          </w:pPr>
          <w:r w:rsidRPr="006E1507">
            <w:t>List one</w:t>
          </w:r>
          <w:r w:rsidRPr="006E1507">
            <w:t xml:space="preserve"> of your strengths</w:t>
          </w:r>
        </w:p>
      </w:docPartBody>
    </w:docPart>
    <w:docPart>
      <w:docPartPr>
        <w:name w:val="3A84412DD4F94D9B9D2CFAAE002813C6"/>
        <w:category>
          <w:name w:val="General"/>
          <w:gallery w:val="placeholder"/>
        </w:category>
        <w:types>
          <w:type w:val="bbPlcHdr"/>
        </w:types>
        <w:behaviors>
          <w:behavior w:val="content"/>
        </w:behaviors>
        <w:guid w:val="{BB0FF4DD-9F3C-4A60-B7FB-77181B128E42}"/>
      </w:docPartPr>
      <w:docPartBody>
        <w:p w:rsidR="00000000" w:rsidRDefault="00C24862">
          <w:pPr>
            <w:pStyle w:val="3A84412DD4F94D9B9D2CFAAE002813C6"/>
          </w:pPr>
          <w:r w:rsidRPr="00CF1A49">
            <w:t>Activities</w:t>
          </w:r>
        </w:p>
      </w:docPartBody>
    </w:docPart>
    <w:docPart>
      <w:docPartPr>
        <w:name w:val="5ECA7F8D3397485A9C7ECA54C1BA9F9E"/>
        <w:category>
          <w:name w:val="General"/>
          <w:gallery w:val="placeholder"/>
        </w:category>
        <w:types>
          <w:type w:val="bbPlcHdr"/>
        </w:types>
        <w:behaviors>
          <w:behavior w:val="content"/>
        </w:behaviors>
        <w:guid w:val="{A0649AE0-0EAB-4923-95EC-FB3BA3971836}"/>
      </w:docPartPr>
      <w:docPartBody>
        <w:p w:rsidR="00000000" w:rsidRDefault="00C24862">
          <w:pPr>
            <w:pStyle w:val="5ECA7F8D3397485A9C7ECA54C1BA9F9E"/>
          </w:pPr>
          <w:r w:rsidRPr="00CF1A49">
            <w:t>Use this section to highlight your relevant passions, activities, and how you like to give back. It’s good to include Leadership and volunteer experiences here. Or show off important extras like publications, certifications, l</w:t>
          </w:r>
          <w:r w:rsidRPr="00CF1A49">
            <w:t>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62"/>
    <w:rsid w:val="00C2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CC36E115D1442B87E3A3EAE989D90B">
    <w:name w:val="08CC36E115D1442B87E3A3EAE989D90B"/>
  </w:style>
  <w:style w:type="character" w:styleId="IntenseEmphasis">
    <w:name w:val="Intense Emphasis"/>
    <w:basedOn w:val="DefaultParagraphFont"/>
    <w:uiPriority w:val="2"/>
    <w:rPr>
      <w:b/>
      <w:iCs/>
      <w:color w:val="262626" w:themeColor="text1" w:themeTint="D9"/>
    </w:rPr>
  </w:style>
  <w:style w:type="paragraph" w:customStyle="1" w:styleId="59AFA2C1E82D49FD89B5DDF30828DADD">
    <w:name w:val="59AFA2C1E82D49FD89B5DDF30828DADD"/>
  </w:style>
  <w:style w:type="paragraph" w:customStyle="1" w:styleId="D8162DBA54B54282B80A59D2E5E374D4">
    <w:name w:val="D8162DBA54B54282B80A59D2E5E374D4"/>
  </w:style>
  <w:style w:type="paragraph" w:customStyle="1" w:styleId="C6946273ADC84815A1D88EA0F5CC1815">
    <w:name w:val="C6946273ADC84815A1D88EA0F5CC1815"/>
  </w:style>
  <w:style w:type="paragraph" w:customStyle="1" w:styleId="7BEAB3F04A9D4BB29BF01A4502BD47A2">
    <w:name w:val="7BEAB3F04A9D4BB29BF01A4502BD47A2"/>
  </w:style>
  <w:style w:type="paragraph" w:customStyle="1" w:styleId="AA2C593739D949DF89A0F271C7B90062">
    <w:name w:val="AA2C593739D949DF89A0F271C7B90062"/>
  </w:style>
  <w:style w:type="paragraph" w:customStyle="1" w:styleId="DE5BAA0E30E1496893E788CA5927CDF8">
    <w:name w:val="DE5BAA0E30E1496893E788CA5927CDF8"/>
  </w:style>
  <w:style w:type="paragraph" w:customStyle="1" w:styleId="97254A90E3704896B75206F3961BE440">
    <w:name w:val="97254A90E3704896B75206F3961BE440"/>
  </w:style>
  <w:style w:type="paragraph" w:customStyle="1" w:styleId="1E6FE4C02041465BAA6207EAE4004D45">
    <w:name w:val="1E6FE4C02041465BAA6207EAE4004D45"/>
  </w:style>
  <w:style w:type="paragraph" w:customStyle="1" w:styleId="5AFAC6446D244954BDA5F66058188759">
    <w:name w:val="5AFAC6446D244954BDA5F66058188759"/>
  </w:style>
  <w:style w:type="paragraph" w:customStyle="1" w:styleId="63A75F8A3F7842A99999CE5E87413E7E">
    <w:name w:val="63A75F8A3F7842A99999CE5E87413E7E"/>
  </w:style>
  <w:style w:type="paragraph" w:customStyle="1" w:styleId="CB3BEA22C73F469881A3D9E3FF902A0B">
    <w:name w:val="CB3BEA22C73F469881A3D9E3FF902A0B"/>
  </w:style>
  <w:style w:type="paragraph" w:customStyle="1" w:styleId="40D0B553D6384F5B8F5A771BD9F121FE">
    <w:name w:val="40D0B553D6384F5B8F5A771BD9F121FE"/>
  </w:style>
  <w:style w:type="paragraph" w:customStyle="1" w:styleId="F61A2603A2614416B29BC81648BCA591">
    <w:name w:val="F61A2603A2614416B29BC81648BCA591"/>
  </w:style>
  <w:style w:type="paragraph" w:customStyle="1" w:styleId="F89303BC2ED449BA9C3F8CE3F0448037">
    <w:name w:val="F89303BC2ED449BA9C3F8CE3F0448037"/>
  </w:style>
  <w:style w:type="character" w:styleId="SubtleReference">
    <w:name w:val="Subtle Reference"/>
    <w:basedOn w:val="DefaultParagraphFont"/>
    <w:uiPriority w:val="10"/>
    <w:qFormat/>
    <w:rPr>
      <w:b/>
      <w:caps w:val="0"/>
      <w:smallCaps/>
      <w:color w:val="595959" w:themeColor="text1" w:themeTint="A6"/>
    </w:rPr>
  </w:style>
  <w:style w:type="paragraph" w:customStyle="1" w:styleId="22B5F652DDE44834A034AC9793CA84C2">
    <w:name w:val="22B5F652DDE44834A034AC9793CA84C2"/>
  </w:style>
  <w:style w:type="paragraph" w:customStyle="1" w:styleId="5613FE44DEC9454389A0F8D6BFC8F2A2">
    <w:name w:val="5613FE44DEC9454389A0F8D6BFC8F2A2"/>
  </w:style>
  <w:style w:type="paragraph" w:customStyle="1" w:styleId="B363F25D31C3444192FC69221BE0A99C">
    <w:name w:val="B363F25D31C3444192FC69221BE0A99C"/>
  </w:style>
  <w:style w:type="paragraph" w:customStyle="1" w:styleId="4D671D8F12B54219912376D26281A0BD">
    <w:name w:val="4D671D8F12B54219912376D26281A0BD"/>
  </w:style>
  <w:style w:type="paragraph" w:customStyle="1" w:styleId="F162E7B5D1F5412A879730C5F47CAA33">
    <w:name w:val="F162E7B5D1F5412A879730C5F47CAA33"/>
  </w:style>
  <w:style w:type="paragraph" w:customStyle="1" w:styleId="30AF0663DD02437EB6A259E219C081F5">
    <w:name w:val="30AF0663DD02437EB6A259E219C081F5"/>
  </w:style>
  <w:style w:type="paragraph" w:customStyle="1" w:styleId="57BCB2BCEDE841ECA78AADFA0B476027">
    <w:name w:val="57BCB2BCEDE841ECA78AADFA0B476027"/>
  </w:style>
  <w:style w:type="paragraph" w:customStyle="1" w:styleId="1FA87984460541CBB7BC9A9260604003">
    <w:name w:val="1FA87984460541CBB7BC9A9260604003"/>
  </w:style>
  <w:style w:type="paragraph" w:customStyle="1" w:styleId="C0FA7BBC554F4E49B35426D94432F689">
    <w:name w:val="C0FA7BBC554F4E49B35426D94432F689"/>
  </w:style>
  <w:style w:type="paragraph" w:customStyle="1" w:styleId="37A13C7D65134F55A15D2195CF5B418D">
    <w:name w:val="37A13C7D65134F55A15D2195CF5B418D"/>
  </w:style>
  <w:style w:type="paragraph" w:customStyle="1" w:styleId="7FED696A569445C1BC9E83A1DAAB213C">
    <w:name w:val="7FED696A569445C1BC9E83A1DAAB213C"/>
  </w:style>
  <w:style w:type="paragraph" w:customStyle="1" w:styleId="B5218B8065AA4FE5925F2B0485F73DB4">
    <w:name w:val="B5218B8065AA4FE5925F2B0485F73DB4"/>
  </w:style>
  <w:style w:type="paragraph" w:customStyle="1" w:styleId="C0A311A2CDD742C494A061B5A9DA3D3A">
    <w:name w:val="C0A311A2CDD742C494A061B5A9DA3D3A"/>
  </w:style>
  <w:style w:type="paragraph" w:customStyle="1" w:styleId="CB673145DA9C4C7084C7B22A043A8D2D">
    <w:name w:val="CB673145DA9C4C7084C7B22A043A8D2D"/>
  </w:style>
  <w:style w:type="paragraph" w:customStyle="1" w:styleId="641437459BA443F7A32A12D290428235">
    <w:name w:val="641437459BA443F7A32A12D290428235"/>
  </w:style>
  <w:style w:type="paragraph" w:customStyle="1" w:styleId="60F457A31DF04A08BB03BC7C10420BE9">
    <w:name w:val="60F457A31DF04A08BB03BC7C10420BE9"/>
  </w:style>
  <w:style w:type="paragraph" w:customStyle="1" w:styleId="C434253270B541028FE1EA6CBF30E408">
    <w:name w:val="C434253270B541028FE1EA6CBF30E408"/>
  </w:style>
  <w:style w:type="paragraph" w:customStyle="1" w:styleId="21728A4A95434C91B297BF6F55D791A6">
    <w:name w:val="21728A4A95434C91B297BF6F55D791A6"/>
  </w:style>
  <w:style w:type="paragraph" w:customStyle="1" w:styleId="EDCBCA9B590841F189A24649DAE0236A">
    <w:name w:val="EDCBCA9B590841F189A24649DAE0236A"/>
  </w:style>
  <w:style w:type="paragraph" w:customStyle="1" w:styleId="4FBC2E22F2BE419A979FC5132A490FA3">
    <w:name w:val="4FBC2E22F2BE419A979FC5132A490FA3"/>
  </w:style>
  <w:style w:type="paragraph" w:customStyle="1" w:styleId="8C80958884F340FE907EEBFC19B59CDE">
    <w:name w:val="8C80958884F340FE907EEBFC19B59CDE"/>
  </w:style>
  <w:style w:type="paragraph" w:customStyle="1" w:styleId="99D2742F2D024CE7931E02A5E7AB2FC9">
    <w:name w:val="99D2742F2D024CE7931E02A5E7AB2FC9"/>
  </w:style>
  <w:style w:type="paragraph" w:customStyle="1" w:styleId="073BA472B31845FBB6C7DA8881E8E86E">
    <w:name w:val="073BA472B31845FBB6C7DA8881E8E86E"/>
  </w:style>
  <w:style w:type="paragraph" w:customStyle="1" w:styleId="DF19A03966344A329E14E432271108F3">
    <w:name w:val="DF19A03966344A329E14E432271108F3"/>
  </w:style>
  <w:style w:type="paragraph" w:customStyle="1" w:styleId="3A84412DD4F94D9B9D2CFAAE002813C6">
    <w:name w:val="3A84412DD4F94D9B9D2CFAAE002813C6"/>
  </w:style>
  <w:style w:type="paragraph" w:customStyle="1" w:styleId="5ECA7F8D3397485A9C7ECA54C1BA9F9E">
    <w:name w:val="5ECA7F8D3397485A9C7ECA54C1BA9F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185</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Lynsey T Vandenberg</dc:creator>
  <cp:keywords/>
  <dc:description/>
  <cp:lastModifiedBy>Lynsey T Vandenberg</cp:lastModifiedBy>
  <cp:revision>1</cp:revision>
  <dcterms:created xsi:type="dcterms:W3CDTF">2021-09-12T22:35:00Z</dcterms:created>
  <dcterms:modified xsi:type="dcterms:W3CDTF">2021-09-13T01:40:00Z</dcterms:modified>
  <cp:category/>
</cp:coreProperties>
</file>